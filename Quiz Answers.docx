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7.jpg" ContentType="image/jpeg"/>
  <Override PartName="/word/media/image9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56" w:rsidRPr="009D18DD" w:rsidRDefault="00261056" w:rsidP="00261056">
      <w:pPr>
        <w:jc w:val="center"/>
        <w:rPr>
          <w:b/>
          <w:color w:val="538135" w:themeColor="accent6" w:themeShade="BF"/>
          <w:sz w:val="72"/>
          <w:szCs w:val="72"/>
        </w:rPr>
      </w:pPr>
      <w:bookmarkStart w:id="0" w:name="_Toc100306646"/>
      <w:r>
        <w:rPr>
          <w:b/>
          <w:color w:val="538135" w:themeColor="accent6" w:themeShade="BF"/>
          <w:sz w:val="72"/>
          <w:szCs w:val="72"/>
        </w:rPr>
        <w:t>Quiz Answers</w:t>
      </w:r>
    </w:p>
    <w:bookmarkEnd w:id="0"/>
    <w:p w:rsidR="00261056" w:rsidRPr="00CF4F57" w:rsidRDefault="00261056" w:rsidP="00261056">
      <w:pPr>
        <w:pStyle w:val="Heading1"/>
      </w:pPr>
      <w:r>
        <w:t>Question 1</w:t>
      </w:r>
    </w:p>
    <w:p w:rsidR="007F1D8D" w:rsidRDefault="007129FF"/>
    <w:p w:rsidR="00261056" w:rsidRDefault="00261056" w:rsidP="00261056">
      <w:r>
        <w:t>Saturated means a molecule contains a C-C bond</w:t>
      </w:r>
      <w:r>
        <w:t xml:space="preserve"> - </w:t>
      </w:r>
      <w:r>
        <w:t>True</w:t>
      </w:r>
    </w:p>
    <w:p w:rsidR="00261056" w:rsidRDefault="00261056" w:rsidP="00261056">
      <w:r>
        <w:t>Haemoglobin is a fibrous protein</w:t>
      </w:r>
      <w:r>
        <w:t xml:space="preserve"> - </w:t>
      </w:r>
      <w:r>
        <w:t>False</w:t>
      </w:r>
    </w:p>
    <w:p w:rsidR="00261056" w:rsidRDefault="00261056" w:rsidP="00261056">
      <w:r>
        <w:t>Guanine pairs with thymine</w:t>
      </w:r>
      <w:r>
        <w:t xml:space="preserve"> - </w:t>
      </w:r>
      <w:r>
        <w:t>True</w:t>
      </w:r>
    </w:p>
    <w:p w:rsidR="00261056" w:rsidRDefault="00261056" w:rsidP="00261056">
      <w:r>
        <w:t>Enzymes increase activation energy</w:t>
      </w:r>
      <w:r>
        <w:t xml:space="preserve"> - </w:t>
      </w:r>
      <w:r>
        <w:t>False</w:t>
      </w:r>
    </w:p>
    <w:p w:rsidR="00261056" w:rsidRDefault="00261056" w:rsidP="00261056">
      <w:r>
        <w:t>Temperature increases kinetic energy in enzymes</w:t>
      </w:r>
      <w:r>
        <w:t xml:space="preserve"> - </w:t>
      </w:r>
      <w:r>
        <w:t>True</w:t>
      </w:r>
    </w:p>
    <w:p w:rsidR="00261056" w:rsidRDefault="00261056" w:rsidP="00261056">
      <w:r>
        <w:t>Cyanide is a reversible inhibitor</w:t>
      </w:r>
      <w:r>
        <w:t xml:space="preserve"> - </w:t>
      </w:r>
      <w:r>
        <w:t>False</w:t>
      </w:r>
    </w:p>
    <w:p w:rsidR="00261056" w:rsidRDefault="00261056" w:rsidP="00261056">
      <w:r>
        <w:t>Enzymes are substrate specific</w:t>
      </w:r>
      <w:r>
        <w:t xml:space="preserve"> - </w:t>
      </w:r>
      <w:r>
        <w:t>True</w:t>
      </w:r>
    </w:p>
    <w:p w:rsidR="00261056" w:rsidRDefault="00261056" w:rsidP="00261056">
      <w:r>
        <w:t>Prokaryotic cells contain ribosomes</w:t>
      </w:r>
      <w:r>
        <w:t xml:space="preserve"> - </w:t>
      </w:r>
      <w:r>
        <w:t>True</w:t>
      </w:r>
    </w:p>
    <w:p w:rsidR="00261056" w:rsidRDefault="00261056" w:rsidP="00261056">
      <w:r>
        <w:t xml:space="preserve">For a Transmission Electron </w:t>
      </w:r>
      <w:proofErr w:type="gramStart"/>
      <w:r>
        <w:t>Microscope</w:t>
      </w:r>
      <w:proofErr w:type="gramEnd"/>
      <w:r>
        <w:t xml:space="preserve"> a specimen has to be alive</w:t>
      </w:r>
      <w:r>
        <w:t xml:space="preserve"> - </w:t>
      </w:r>
      <w:r>
        <w:t>False</w:t>
      </w:r>
    </w:p>
    <w:p w:rsidR="00261056" w:rsidRDefault="00261056" w:rsidP="00261056">
      <w:r>
        <w:t>Chloroplasts contain DNA</w:t>
      </w:r>
      <w:r>
        <w:t xml:space="preserve"> - </w:t>
      </w:r>
      <w:r>
        <w:t>False</w:t>
      </w:r>
    </w:p>
    <w:p w:rsidR="00261056" w:rsidRDefault="00261056" w:rsidP="00261056">
      <w:r>
        <w:t>Mitochondria contain ribosomes</w:t>
      </w:r>
      <w:r>
        <w:t xml:space="preserve"> - </w:t>
      </w:r>
      <w:r>
        <w:t>True</w:t>
      </w:r>
    </w:p>
    <w:p w:rsidR="00261056" w:rsidRDefault="00261056" w:rsidP="00261056">
      <w:r>
        <w:t>A solution always has a negative water potential</w:t>
      </w:r>
      <w:r>
        <w:t xml:space="preserve"> - </w:t>
      </w:r>
      <w:r>
        <w:t>True</w:t>
      </w:r>
    </w:p>
    <w:p w:rsidR="00261056" w:rsidRDefault="00261056" w:rsidP="00261056">
      <w:r>
        <w:t xml:space="preserve">Water potential is measured in </w:t>
      </w:r>
      <w:proofErr w:type="spellStart"/>
      <w:r>
        <w:t>pascals</w:t>
      </w:r>
      <w:proofErr w:type="spellEnd"/>
      <w:r>
        <w:t xml:space="preserve"> - </w:t>
      </w:r>
      <w:r>
        <w:t>False</w:t>
      </w:r>
    </w:p>
    <w:p w:rsidR="00261056" w:rsidRDefault="00261056" w:rsidP="00261056">
      <w:r>
        <w:t>The hypertonic solution is weaker</w:t>
      </w:r>
      <w:r>
        <w:t xml:space="preserve"> - </w:t>
      </w:r>
      <w:r>
        <w:t>False</w:t>
      </w:r>
    </w:p>
    <w:p w:rsidR="00261056" w:rsidRDefault="00261056" w:rsidP="00261056">
      <w:r>
        <w:t xml:space="preserve">In a hypotonic solution animal cells become </w:t>
      </w:r>
      <w:proofErr w:type="spellStart"/>
      <w:r>
        <w:t>crenated</w:t>
      </w:r>
      <w:proofErr w:type="spellEnd"/>
      <w:r>
        <w:t xml:space="preserve"> - </w:t>
      </w:r>
      <w:r>
        <w:t>False</w:t>
      </w:r>
    </w:p>
    <w:p w:rsidR="00261056" w:rsidRDefault="00261056" w:rsidP="00261056">
      <w:r>
        <w:t>Fluorouracil inhibits microtubules</w:t>
      </w:r>
      <w:r>
        <w:t xml:space="preserve"> - </w:t>
      </w:r>
      <w:r>
        <w:t>False</w:t>
      </w:r>
    </w:p>
    <w:p w:rsidR="00261056" w:rsidRDefault="00261056" w:rsidP="00261056">
      <w:r>
        <w:t>Humans are described as diploid</w:t>
      </w:r>
      <w:r>
        <w:t xml:space="preserve"> - </w:t>
      </w:r>
      <w:r>
        <w:t>True</w:t>
      </w:r>
    </w:p>
    <w:p w:rsidR="00261056" w:rsidRDefault="00261056" w:rsidP="00261056">
      <w:r>
        <w:t>Prophase is the first stage of mitosis</w:t>
      </w:r>
      <w:r>
        <w:t xml:space="preserve"> - </w:t>
      </w:r>
      <w:r>
        <w:t>True</w:t>
      </w:r>
    </w:p>
    <w:p w:rsidR="00261056" w:rsidRDefault="00261056" w:rsidP="00261056">
      <w:r>
        <w:t>Meiosis produces haploid cells</w:t>
      </w:r>
      <w:r>
        <w:t xml:space="preserve"> – </w:t>
      </w:r>
      <w:r>
        <w:t>True</w:t>
      </w:r>
    </w:p>
    <w:p w:rsidR="00261056" w:rsidRDefault="00261056" w:rsidP="00261056"/>
    <w:p w:rsidR="00261056" w:rsidRDefault="00261056">
      <w:r>
        <w:br w:type="page"/>
      </w:r>
    </w:p>
    <w:p w:rsidR="00261056" w:rsidRPr="00CF4F57" w:rsidRDefault="00261056" w:rsidP="00261056">
      <w:pPr>
        <w:pStyle w:val="Heading1"/>
      </w:pPr>
      <w:r>
        <w:lastRenderedPageBreak/>
        <w:t>Question 2</w:t>
      </w:r>
    </w:p>
    <w:p w:rsidR="00261056" w:rsidRDefault="00261056" w:rsidP="00261056"/>
    <w:p w:rsidR="00261056" w:rsidRDefault="00261056" w:rsidP="00261056">
      <w:r>
        <w:t xml:space="preserve">If water potential of the bucket is </w:t>
      </w:r>
      <w:r>
        <w:t>-350,</w:t>
      </w:r>
      <w:r>
        <w:t xml:space="preserve"> choose the cell of </w:t>
      </w:r>
      <w:proofErr w:type="spellStart"/>
      <w:r w:rsidRPr="00261056">
        <w:t>Ψs</w:t>
      </w:r>
      <w:proofErr w:type="spellEnd"/>
      <w:r w:rsidRPr="00261056">
        <w:t xml:space="preserve"> </w:t>
      </w:r>
      <w:r>
        <w:t xml:space="preserve">-539 and </w:t>
      </w:r>
      <w:proofErr w:type="spellStart"/>
      <w:r>
        <w:t>Ψp</w:t>
      </w:r>
      <w:proofErr w:type="spellEnd"/>
      <w:r w:rsidRPr="00261056">
        <w:t xml:space="preserve"> </w:t>
      </w:r>
      <w:r>
        <w:t>150</w:t>
      </w:r>
    </w:p>
    <w:p w:rsidR="00261056" w:rsidRDefault="00261056" w:rsidP="00261056">
      <w:r>
        <w:t xml:space="preserve">If water potential of the bucket is -478, choose the cell of </w:t>
      </w:r>
      <w:proofErr w:type="spellStart"/>
      <w:r w:rsidRPr="00261056">
        <w:t>Ψs</w:t>
      </w:r>
      <w:proofErr w:type="spellEnd"/>
      <w:r w:rsidRPr="00261056">
        <w:t xml:space="preserve"> </w:t>
      </w:r>
      <w:r>
        <w:t>-572</w:t>
      </w:r>
      <w:r>
        <w:t xml:space="preserve"> and </w:t>
      </w:r>
      <w:proofErr w:type="spellStart"/>
      <w:r>
        <w:t>Ψp</w:t>
      </w:r>
      <w:proofErr w:type="spellEnd"/>
      <w:r w:rsidRPr="00261056">
        <w:t xml:space="preserve"> </w:t>
      </w:r>
      <w:r>
        <w:t>71</w:t>
      </w:r>
    </w:p>
    <w:p w:rsidR="00261056" w:rsidRDefault="00261056" w:rsidP="00261056">
      <w:r>
        <w:t xml:space="preserve">If water potential of the bucket is -219, choose the cell of </w:t>
      </w:r>
      <w:proofErr w:type="spellStart"/>
      <w:r w:rsidRPr="00261056">
        <w:t>Ψs</w:t>
      </w:r>
      <w:proofErr w:type="spellEnd"/>
      <w:r w:rsidRPr="00261056">
        <w:t xml:space="preserve"> </w:t>
      </w:r>
      <w:r>
        <w:t>-344</w:t>
      </w:r>
      <w:r>
        <w:t xml:space="preserve"> and </w:t>
      </w:r>
      <w:proofErr w:type="spellStart"/>
      <w:r>
        <w:t>Ψp</w:t>
      </w:r>
      <w:proofErr w:type="spellEnd"/>
      <w:r w:rsidRPr="00261056">
        <w:t xml:space="preserve"> </w:t>
      </w:r>
      <w:r>
        <w:t>45</w:t>
      </w:r>
    </w:p>
    <w:p w:rsidR="00261056" w:rsidRDefault="00261056" w:rsidP="00261056">
      <w:r>
        <w:t xml:space="preserve">If water potential of the bucket is -798, choose the cell of </w:t>
      </w:r>
      <w:proofErr w:type="spellStart"/>
      <w:r w:rsidRPr="00261056">
        <w:t>Ψs</w:t>
      </w:r>
      <w:proofErr w:type="spellEnd"/>
      <w:r w:rsidRPr="00261056">
        <w:t xml:space="preserve"> </w:t>
      </w:r>
      <w:r>
        <w:t>-852</w:t>
      </w:r>
      <w:r>
        <w:t xml:space="preserve"> and </w:t>
      </w:r>
      <w:proofErr w:type="spellStart"/>
      <w:r>
        <w:t>Ψp</w:t>
      </w:r>
      <w:proofErr w:type="spellEnd"/>
      <w:r w:rsidRPr="00261056">
        <w:t xml:space="preserve"> </w:t>
      </w:r>
      <w:r>
        <w:t>32</w:t>
      </w:r>
    </w:p>
    <w:p w:rsidR="00261056" w:rsidRDefault="00261056" w:rsidP="00261056">
      <w:r>
        <w:t xml:space="preserve">If water potential of the bucket is -576, choose the cell of </w:t>
      </w:r>
      <w:proofErr w:type="spellStart"/>
      <w:r w:rsidRPr="00261056">
        <w:t>Ψs</w:t>
      </w:r>
      <w:proofErr w:type="spellEnd"/>
      <w:r w:rsidRPr="00261056">
        <w:t xml:space="preserve"> </w:t>
      </w:r>
      <w:r>
        <w:t>-681</w:t>
      </w:r>
      <w:r>
        <w:t xml:space="preserve"> and </w:t>
      </w:r>
      <w:proofErr w:type="spellStart"/>
      <w:r>
        <w:t>Ψp</w:t>
      </w:r>
      <w:proofErr w:type="spellEnd"/>
      <w:r w:rsidRPr="00261056">
        <w:t xml:space="preserve"> </w:t>
      </w:r>
      <w:r>
        <w:t>92</w:t>
      </w:r>
      <w:r>
        <w:t xml:space="preserve"> </w:t>
      </w:r>
    </w:p>
    <w:p w:rsidR="00261056" w:rsidRDefault="00261056" w:rsidP="00261056">
      <w:r>
        <w:t xml:space="preserve">If water potential of the bucket is -856, choose the cell of </w:t>
      </w:r>
      <w:proofErr w:type="spellStart"/>
      <w:r w:rsidRPr="00261056">
        <w:t>Ψs</w:t>
      </w:r>
      <w:proofErr w:type="spellEnd"/>
      <w:r w:rsidRPr="00261056">
        <w:t xml:space="preserve"> </w:t>
      </w:r>
      <w:r>
        <w:t>-898</w:t>
      </w:r>
      <w:r>
        <w:t xml:space="preserve"> and </w:t>
      </w:r>
      <w:proofErr w:type="spellStart"/>
      <w:r>
        <w:t>Ψp</w:t>
      </w:r>
      <w:proofErr w:type="spellEnd"/>
      <w:r w:rsidRPr="00261056">
        <w:t xml:space="preserve"> </w:t>
      </w:r>
      <w:r>
        <w:t>24</w:t>
      </w:r>
    </w:p>
    <w:p w:rsidR="00261056" w:rsidRDefault="00261056" w:rsidP="00261056">
      <w:r>
        <w:t xml:space="preserve">If water potential of the bucket is -907, choose the cell of </w:t>
      </w:r>
      <w:proofErr w:type="spellStart"/>
      <w:r w:rsidRPr="00261056">
        <w:t>Ψs</w:t>
      </w:r>
      <w:proofErr w:type="spellEnd"/>
      <w:r w:rsidRPr="00261056">
        <w:t xml:space="preserve"> </w:t>
      </w:r>
      <w:r>
        <w:t>-956</w:t>
      </w:r>
      <w:r>
        <w:t xml:space="preserve"> and </w:t>
      </w:r>
      <w:proofErr w:type="spellStart"/>
      <w:r>
        <w:t>Ψp</w:t>
      </w:r>
      <w:proofErr w:type="spellEnd"/>
      <w:r w:rsidRPr="00261056">
        <w:t xml:space="preserve"> </w:t>
      </w:r>
      <w:r>
        <w:t>11</w:t>
      </w:r>
    </w:p>
    <w:p w:rsidR="00261056" w:rsidRDefault="00261056" w:rsidP="00261056">
      <w:r>
        <w:t xml:space="preserve">If water potential of the bucket is -634, choose the cell of </w:t>
      </w:r>
      <w:proofErr w:type="spellStart"/>
      <w:r w:rsidRPr="00261056">
        <w:t>Ψs</w:t>
      </w:r>
      <w:proofErr w:type="spellEnd"/>
      <w:r w:rsidRPr="00261056">
        <w:t xml:space="preserve"> </w:t>
      </w:r>
      <w:r w:rsidR="00981CB4">
        <w:t>-915</w:t>
      </w:r>
      <w:r>
        <w:t xml:space="preserve"> and </w:t>
      </w:r>
      <w:proofErr w:type="spellStart"/>
      <w:r>
        <w:t>Ψp</w:t>
      </w:r>
      <w:proofErr w:type="spellEnd"/>
      <w:r w:rsidRPr="00261056">
        <w:t xml:space="preserve"> </w:t>
      </w:r>
      <w:r>
        <w:t>240</w:t>
      </w:r>
    </w:p>
    <w:p w:rsidR="00261056" w:rsidRDefault="00261056" w:rsidP="00261056">
      <w:r>
        <w:t xml:space="preserve">If water potential of the bucket is -176, choose the cell of </w:t>
      </w:r>
      <w:proofErr w:type="spellStart"/>
      <w:r w:rsidRPr="00261056">
        <w:t>Ψs</w:t>
      </w:r>
      <w:proofErr w:type="spellEnd"/>
      <w:r w:rsidRPr="00261056">
        <w:t xml:space="preserve"> </w:t>
      </w:r>
      <w:r>
        <w:t>-289</w:t>
      </w:r>
      <w:r>
        <w:t xml:space="preserve"> and </w:t>
      </w:r>
      <w:proofErr w:type="spellStart"/>
      <w:r>
        <w:t>Ψp</w:t>
      </w:r>
      <w:proofErr w:type="spellEnd"/>
      <w:r w:rsidRPr="00261056">
        <w:t xml:space="preserve"> </w:t>
      </w:r>
      <w:r>
        <w:t>95</w:t>
      </w:r>
      <w:r>
        <w:br w:type="page"/>
      </w:r>
    </w:p>
    <w:p w:rsidR="00261056" w:rsidRDefault="00261056" w:rsidP="00261056">
      <w:pPr>
        <w:pStyle w:val="Heading1"/>
      </w:pPr>
      <w:r>
        <w:lastRenderedPageBreak/>
        <w:t>Question 3</w:t>
      </w:r>
    </w:p>
    <w:p w:rsidR="00981CB4" w:rsidRDefault="00981CB4" w:rsidP="00981CB4"/>
    <w:p w:rsidR="00981CB4" w:rsidRPr="00981CB4" w:rsidRDefault="00981CB4" w:rsidP="00981CB4">
      <w:pPr>
        <w:ind w:firstLine="720"/>
        <w:rPr>
          <w:b/>
          <w:sz w:val="28"/>
          <w:szCs w:val="28"/>
        </w:rPr>
      </w:pPr>
      <w:r w:rsidRPr="00981CB4">
        <w:rPr>
          <w:b/>
          <w:sz w:val="28"/>
          <w:szCs w:val="28"/>
        </w:rPr>
        <w:t>Eukaryotic Cells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Pr="00981CB4">
        <w:rPr>
          <w:b/>
          <w:sz w:val="28"/>
          <w:szCs w:val="28"/>
        </w:rPr>
        <w:t>Prokaryotic Cells</w:t>
      </w:r>
    </w:p>
    <w:p w:rsidR="00261056" w:rsidRDefault="00981CB4" w:rsidP="00261056"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0764059" wp14:editId="338F70EC">
            <wp:simplePos x="0" y="0"/>
            <wp:positionH relativeFrom="margin">
              <wp:posOffset>792949</wp:posOffset>
            </wp:positionH>
            <wp:positionV relativeFrom="paragraph">
              <wp:posOffset>203476</wp:posOffset>
            </wp:positionV>
            <wp:extent cx="492981" cy="492981"/>
            <wp:effectExtent l="0" t="0" r="254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ytoplas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1" cy="49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EBEF5E" wp14:editId="164AB6A1">
            <wp:simplePos x="0" y="0"/>
            <wp:positionH relativeFrom="column">
              <wp:posOffset>4277802</wp:posOffset>
            </wp:positionH>
            <wp:positionV relativeFrom="paragraph">
              <wp:posOffset>165210</wp:posOffset>
            </wp:positionV>
            <wp:extent cx="461010" cy="532765"/>
            <wp:effectExtent l="0" t="0" r="0" b="635"/>
            <wp:wrapNone/>
            <wp:docPr id="1" name="Picture 1" descr="C:\Users\jbothwell864\AppData\Local\Microsoft\Windows\Temporary Internet Files\Content.Word\caps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bothwell864\AppData\Local\Microsoft\Windows\Temporary Internet Files\Content.Word\capsu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1056" w:rsidRDefault="007129FF"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20500116" wp14:editId="38467A5D">
            <wp:simplePos x="0" y="0"/>
            <wp:positionH relativeFrom="margin">
              <wp:posOffset>723569</wp:posOffset>
            </wp:positionH>
            <wp:positionV relativeFrom="paragraph">
              <wp:posOffset>3942826</wp:posOffset>
            </wp:positionV>
            <wp:extent cx="834887" cy="523666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tochond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048" cy="525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32832DDE" wp14:editId="6D8367FA">
            <wp:simplePos x="0" y="0"/>
            <wp:positionH relativeFrom="margin">
              <wp:posOffset>770835</wp:posOffset>
            </wp:positionH>
            <wp:positionV relativeFrom="paragraph">
              <wp:posOffset>2757170</wp:posOffset>
            </wp:positionV>
            <wp:extent cx="611909" cy="5384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sicl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09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6538C2DA" wp14:editId="4D9807BA">
            <wp:simplePos x="0" y="0"/>
            <wp:positionH relativeFrom="column">
              <wp:posOffset>825748</wp:posOffset>
            </wp:positionH>
            <wp:positionV relativeFrom="paragraph">
              <wp:posOffset>3361358</wp:posOffset>
            </wp:positionV>
            <wp:extent cx="612757" cy="53514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cleu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7" cy="535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5C6D3EF0" wp14:editId="66146B41">
            <wp:simplePos x="0" y="0"/>
            <wp:positionH relativeFrom="margin">
              <wp:posOffset>746043</wp:posOffset>
            </wp:positionH>
            <wp:positionV relativeFrom="paragraph">
              <wp:posOffset>1111857</wp:posOffset>
            </wp:positionV>
            <wp:extent cx="577850" cy="4819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3863964C" wp14:editId="5F89BAD9">
            <wp:simplePos x="0" y="0"/>
            <wp:positionH relativeFrom="margin">
              <wp:posOffset>770448</wp:posOffset>
            </wp:positionH>
            <wp:positionV relativeFrom="paragraph">
              <wp:posOffset>1642083</wp:posOffset>
            </wp:positionV>
            <wp:extent cx="572135" cy="4997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ysosome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1D1FD7C" wp14:editId="2FF6520B">
            <wp:simplePos x="0" y="0"/>
            <wp:positionH relativeFrom="margin">
              <wp:posOffset>746374</wp:posOffset>
            </wp:positionH>
            <wp:positionV relativeFrom="paragraph">
              <wp:posOffset>2212644</wp:posOffset>
            </wp:positionV>
            <wp:extent cx="683812" cy="464992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lg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12" cy="46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CB4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17B63B3A" wp14:editId="450AE1A2">
            <wp:simplePos x="0" y="0"/>
            <wp:positionH relativeFrom="margin">
              <wp:posOffset>738974</wp:posOffset>
            </wp:positionH>
            <wp:positionV relativeFrom="paragraph">
              <wp:posOffset>515896</wp:posOffset>
            </wp:positionV>
            <wp:extent cx="547253" cy="488879"/>
            <wp:effectExtent l="0" t="0" r="571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ytoskelet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53" cy="488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CB4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D7EDB38" wp14:editId="16ACC53E">
            <wp:simplePos x="0" y="0"/>
            <wp:positionH relativeFrom="column">
              <wp:posOffset>4260988</wp:posOffset>
            </wp:positionH>
            <wp:positionV relativeFrom="paragraph">
              <wp:posOffset>2908134</wp:posOffset>
            </wp:positionV>
            <wp:extent cx="887976" cy="548640"/>
            <wp:effectExtent l="0" t="0" r="7620" b="3810"/>
            <wp:wrapNone/>
            <wp:docPr id="5" name="Picture 5" descr="C:\Users\jbothwell864\AppData\Local\Microsoft\Windows\Temporary Internet Files\Content.Word\riboso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bothwell864\AppData\Local\Microsoft\Windows\Temporary Internet Files\Content.Word\ribosom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76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CB4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D17A374" wp14:editId="0EE6815F">
            <wp:simplePos x="0" y="0"/>
            <wp:positionH relativeFrom="column">
              <wp:posOffset>4420456</wp:posOffset>
            </wp:positionH>
            <wp:positionV relativeFrom="paragraph">
              <wp:posOffset>2312753</wp:posOffset>
            </wp:positionV>
            <wp:extent cx="461010" cy="445135"/>
            <wp:effectExtent l="0" t="0" r="0" b="0"/>
            <wp:wrapNone/>
            <wp:docPr id="6" name="Picture 6" descr="C:\Users\jbothwell864\AppData\Local\Microsoft\Windows\Temporary Internet Files\Content.Word\nucle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bothwell864\AppData\Local\Microsoft\Windows\Temporary Internet Files\Content.Word\nucleoi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1CB4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BFDC01A" wp14:editId="10BF6DD4">
            <wp:simplePos x="0" y="0"/>
            <wp:positionH relativeFrom="column">
              <wp:posOffset>4387822</wp:posOffset>
            </wp:positionH>
            <wp:positionV relativeFrom="paragraph">
              <wp:posOffset>1850583</wp:posOffset>
            </wp:positionV>
            <wp:extent cx="461010" cy="381635"/>
            <wp:effectExtent l="0" t="0" r="0" b="0"/>
            <wp:wrapNone/>
            <wp:docPr id="4" name="Picture 4" descr="C:\Users\jbothwell864\AppData\Local\Microsoft\Windows\Temporary Internet Files\Content.Word\plas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bothwell864\AppData\Local\Microsoft\Windows\Temporary Internet Files\Content.Word\plasmi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1CB4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AE52354" wp14:editId="638901AA">
            <wp:simplePos x="0" y="0"/>
            <wp:positionH relativeFrom="column">
              <wp:posOffset>4381114</wp:posOffset>
            </wp:positionH>
            <wp:positionV relativeFrom="paragraph">
              <wp:posOffset>1175385</wp:posOffset>
            </wp:positionV>
            <wp:extent cx="461010" cy="516890"/>
            <wp:effectExtent l="0" t="0" r="0" b="0"/>
            <wp:wrapNone/>
            <wp:docPr id="3" name="Picture 3" descr="C:\Users\jbothwell864\AppData\Local\Microsoft\Windows\Temporary Internet Files\Content.Word\pi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bothwell864\AppData\Local\Microsoft\Windows\Temporary Internet Files\Content.Word\pili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1CB4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A11C0C9" wp14:editId="361D9352">
            <wp:simplePos x="0" y="0"/>
            <wp:positionH relativeFrom="column">
              <wp:posOffset>4309607</wp:posOffset>
            </wp:positionH>
            <wp:positionV relativeFrom="paragraph">
              <wp:posOffset>602891</wp:posOffset>
            </wp:positionV>
            <wp:extent cx="461010" cy="421640"/>
            <wp:effectExtent l="0" t="0" r="0" b="0"/>
            <wp:wrapNone/>
            <wp:docPr id="2" name="Picture 2" descr="C:\Users\jbothwell864\AppData\Local\Microsoft\Windows\Temporary Internet Files\Content.Word\flagel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bothwell864\AppData\Local\Microsoft\Windows\Temporary Internet Files\Content.Word\flagellu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1056">
        <w:br w:type="page"/>
      </w:r>
    </w:p>
    <w:p w:rsidR="00261056" w:rsidRPr="00CF4F57" w:rsidRDefault="00261056" w:rsidP="00261056">
      <w:pPr>
        <w:pStyle w:val="Heading1"/>
      </w:pPr>
      <w:r>
        <w:lastRenderedPageBreak/>
        <w:t>Question 4</w:t>
      </w:r>
    </w:p>
    <w:p w:rsidR="00261056" w:rsidRDefault="00261056" w:rsidP="00261056"/>
    <w:p w:rsidR="007129FF" w:rsidRPr="007129FF" w:rsidRDefault="007129FF" w:rsidP="00261056">
      <w:pPr>
        <w:rPr>
          <w:b/>
          <w:sz w:val="28"/>
          <w:szCs w:val="28"/>
        </w:rPr>
      </w:pPr>
      <w:r w:rsidRPr="007129FF">
        <w:rPr>
          <w:b/>
          <w:sz w:val="28"/>
          <w:szCs w:val="28"/>
        </w:rPr>
        <w:t>Animal Cells Contain:</w:t>
      </w:r>
    </w:p>
    <w:p w:rsidR="007129FF" w:rsidRDefault="007129FF" w:rsidP="00261056"/>
    <w:p w:rsidR="007129FF" w:rsidRDefault="007129FF" w:rsidP="007129FF">
      <w:r>
        <w:t>Nucleus, Mitochondria, Cell Membrane, Cytoplasm, Golgi Apparatus, ER, Ribosomes, Lysosomes, Centrioles</w:t>
      </w:r>
    </w:p>
    <w:p w:rsidR="007129FF" w:rsidRDefault="007129FF" w:rsidP="007129FF"/>
    <w:p w:rsidR="007129FF" w:rsidRPr="007129FF" w:rsidRDefault="007129FF" w:rsidP="007129FF">
      <w:pPr>
        <w:rPr>
          <w:b/>
          <w:sz w:val="28"/>
          <w:szCs w:val="28"/>
        </w:rPr>
      </w:pPr>
      <w:r w:rsidRPr="007129FF">
        <w:rPr>
          <w:b/>
          <w:sz w:val="28"/>
          <w:szCs w:val="28"/>
        </w:rPr>
        <w:t>Plant</w:t>
      </w:r>
      <w:r w:rsidRPr="007129FF">
        <w:rPr>
          <w:b/>
          <w:sz w:val="28"/>
          <w:szCs w:val="28"/>
        </w:rPr>
        <w:t xml:space="preserve"> </w:t>
      </w:r>
      <w:r w:rsidRPr="007129FF">
        <w:rPr>
          <w:b/>
          <w:sz w:val="28"/>
          <w:szCs w:val="28"/>
        </w:rPr>
        <w:t>Cells Contain:</w:t>
      </w:r>
    </w:p>
    <w:p w:rsidR="007129FF" w:rsidRDefault="007129FF" w:rsidP="007129FF"/>
    <w:p w:rsidR="007129FF" w:rsidRDefault="007129FF" w:rsidP="007129FF">
      <w:r>
        <w:t xml:space="preserve">Nucleus, Mitochondria, Cell Membrane, Cytoplasm, Golgi Apparatus, ER, Ribosomes, Cell Wall, Chloroplast, </w:t>
      </w:r>
      <w:proofErr w:type="spellStart"/>
      <w:r>
        <w:t>Vacoule</w:t>
      </w:r>
      <w:proofErr w:type="spellEnd"/>
    </w:p>
    <w:p w:rsidR="007129FF" w:rsidRDefault="007129FF" w:rsidP="007129FF"/>
    <w:p w:rsidR="007129FF" w:rsidRPr="007129FF" w:rsidRDefault="007129FF" w:rsidP="007129FF">
      <w:pPr>
        <w:rPr>
          <w:b/>
          <w:sz w:val="28"/>
          <w:szCs w:val="28"/>
        </w:rPr>
      </w:pPr>
      <w:r w:rsidRPr="007129FF">
        <w:rPr>
          <w:b/>
          <w:sz w:val="28"/>
          <w:szCs w:val="28"/>
        </w:rPr>
        <w:t>Fungal</w:t>
      </w:r>
      <w:r w:rsidRPr="007129FF">
        <w:rPr>
          <w:b/>
          <w:sz w:val="28"/>
          <w:szCs w:val="28"/>
        </w:rPr>
        <w:t xml:space="preserve"> Cells Contain:</w:t>
      </w:r>
    </w:p>
    <w:p w:rsidR="007129FF" w:rsidRDefault="007129FF" w:rsidP="007129FF"/>
    <w:p w:rsidR="007129FF" w:rsidRDefault="007129FF" w:rsidP="007129FF">
      <w:r>
        <w:t xml:space="preserve">Nucleus, Mitochondria, Cell Membrane, Cytoplasm, Golgi Apparatus, ER, Ribosomes, Lysosomes, Centrioles, Chitin Cell Wall, </w:t>
      </w:r>
      <w:proofErr w:type="spellStart"/>
      <w:r>
        <w:t>Vacoule</w:t>
      </w:r>
      <w:proofErr w:type="spellEnd"/>
    </w:p>
    <w:p w:rsidR="007129FF" w:rsidRDefault="007129FF" w:rsidP="00261056"/>
    <w:p w:rsidR="00261056" w:rsidRDefault="00261056">
      <w:r>
        <w:br w:type="page"/>
      </w:r>
    </w:p>
    <w:p w:rsidR="00261056" w:rsidRDefault="00261056" w:rsidP="00261056">
      <w:pPr>
        <w:pStyle w:val="Heading1"/>
      </w:pPr>
      <w:r>
        <w:lastRenderedPageBreak/>
        <w:t>Question 5</w:t>
      </w:r>
    </w:p>
    <w:p w:rsidR="007129FF" w:rsidRPr="007129FF" w:rsidRDefault="007129FF" w:rsidP="007129FF"/>
    <w:p w:rsidR="00261056" w:rsidRPr="007129FF" w:rsidRDefault="007129FF" w:rsidP="00261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:rsidR="007129FF" w:rsidRDefault="007129FF" w:rsidP="00261056"/>
    <w:p w:rsidR="007129FF" w:rsidRDefault="007129FF" w:rsidP="007129FF">
      <w:r>
        <w:t>In which stage of mitosis does the centrio</w:t>
      </w:r>
      <w:r>
        <w:t>les migrate to opposite poles? - Prophase</w:t>
      </w:r>
    </w:p>
    <w:p w:rsidR="007129FF" w:rsidRDefault="007129FF" w:rsidP="007129FF">
      <w:r>
        <w:t>In which stage of mitosis does the nuclear</w:t>
      </w:r>
      <w:r>
        <w:t xml:space="preserve"> membrane start to break down? - Prophase</w:t>
      </w:r>
    </w:p>
    <w:p w:rsidR="007129FF" w:rsidRDefault="007129FF" w:rsidP="007129FF">
      <w:r>
        <w:t xml:space="preserve">In which stage of mitosis does the </w:t>
      </w:r>
      <w:proofErr w:type="spellStart"/>
      <w:r>
        <w:t>ch</w:t>
      </w:r>
      <w:r>
        <w:t>romosones</w:t>
      </w:r>
      <w:proofErr w:type="spellEnd"/>
      <w:r>
        <w:t xml:space="preserve"> align along equator? - Metaphase</w:t>
      </w:r>
    </w:p>
    <w:p w:rsidR="007129FF" w:rsidRDefault="007129FF" w:rsidP="007129FF">
      <w:r>
        <w:t>In which stage of mitosis does the contracting micro</w:t>
      </w:r>
      <w:r>
        <w:t>tubules pull chromatids apart? - Anaphase</w:t>
      </w:r>
    </w:p>
    <w:p w:rsidR="007129FF" w:rsidRDefault="007129FF" w:rsidP="007129FF">
      <w:r>
        <w:t>In which stage of mitosis does the nuc</w:t>
      </w:r>
      <w:r>
        <w:t xml:space="preserve">lear membrane start to reform? - </w:t>
      </w:r>
      <w:bookmarkStart w:id="1" w:name="_GoBack"/>
      <w:bookmarkEnd w:id="1"/>
      <w:r>
        <w:t>Telophase</w:t>
      </w:r>
    </w:p>
    <w:p w:rsidR="007129FF" w:rsidRDefault="007129FF" w:rsidP="007129FF"/>
    <w:p w:rsidR="007129FF" w:rsidRPr="007129FF" w:rsidRDefault="007129FF" w:rsidP="007129F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 w:rsidR="007129FF" w:rsidRDefault="007129FF" w:rsidP="007129FF"/>
    <w:p w:rsidR="007129FF" w:rsidRDefault="007129FF" w:rsidP="007129FF">
      <w:r>
        <w:t>The __________ for a small number of genes ma</w:t>
      </w:r>
      <w:r>
        <w:t xml:space="preserve">y differ in the two </w:t>
      </w:r>
      <w:proofErr w:type="spellStart"/>
      <w:r>
        <w:t>chromosones</w:t>
      </w:r>
      <w:proofErr w:type="spellEnd"/>
      <w:r>
        <w:t xml:space="preserve"> - A</w:t>
      </w:r>
      <w:r>
        <w:t>lleles</w:t>
      </w:r>
    </w:p>
    <w:p w:rsidR="007129FF" w:rsidRDefault="007129FF" w:rsidP="007129FF">
      <w:r>
        <w:t xml:space="preserve">A __________ shows the </w:t>
      </w:r>
      <w:proofErr w:type="spellStart"/>
      <w:r>
        <w:t>chromoson</w:t>
      </w:r>
      <w:r>
        <w:t>es</w:t>
      </w:r>
      <w:proofErr w:type="spellEnd"/>
      <w:r>
        <w:t xml:space="preserve"> arranged in homologous pairs - K</w:t>
      </w:r>
      <w:r>
        <w:t>aryotype</w:t>
      </w:r>
    </w:p>
    <w:p w:rsidR="007129FF" w:rsidRDefault="007129FF" w:rsidP="007129FF">
      <w:r>
        <w:t xml:space="preserve">DNA coils tightly around histone to form </w:t>
      </w:r>
      <w:r>
        <w:t>a structure called a __________ - N</w:t>
      </w:r>
      <w:r>
        <w:t>ucleosome</w:t>
      </w:r>
    </w:p>
    <w:p w:rsidR="007129FF" w:rsidRDefault="007129FF" w:rsidP="007129FF">
      <w:r>
        <w:t>Humans ar</w:t>
      </w:r>
      <w:r>
        <w:t>e described as being __________ - D</w:t>
      </w:r>
      <w:r>
        <w:t>iploid</w:t>
      </w:r>
    </w:p>
    <w:p w:rsidR="007129FF" w:rsidRDefault="007129FF" w:rsidP="007129FF">
      <w:proofErr w:type="spellStart"/>
      <w:r>
        <w:t>Chromosones</w:t>
      </w:r>
      <w:proofErr w:type="spellEnd"/>
      <w:r>
        <w:t xml:space="preserve"> consist of an extended DNA molecule </w:t>
      </w:r>
      <w:proofErr w:type="spellStart"/>
      <w:r>
        <w:t>supportd</w:t>
      </w:r>
      <w:proofErr w:type="spellEnd"/>
      <w:r>
        <w:t xml:space="preserve"> by spec</w:t>
      </w:r>
      <w:r>
        <w:t>ial proteins called __________ - H</w:t>
      </w:r>
      <w:r>
        <w:t>istone</w:t>
      </w:r>
    </w:p>
    <w:p w:rsidR="007129FF" w:rsidRDefault="007129FF" w:rsidP="007129FF"/>
    <w:p w:rsidR="007129FF" w:rsidRPr="007129FF" w:rsidRDefault="007129FF" w:rsidP="007129F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</w:t>
      </w:r>
    </w:p>
    <w:p w:rsidR="007129FF" w:rsidRDefault="007129FF" w:rsidP="007129FF"/>
    <w:p w:rsidR="007129FF" w:rsidRDefault="007129FF" w:rsidP="007129FF">
      <w:r>
        <w:t>In which stage of the cell cycle do</w:t>
      </w:r>
      <w:r>
        <w:t xml:space="preserve"> organelles replicate or form? - G1</w:t>
      </w:r>
    </w:p>
    <w:p w:rsidR="007129FF" w:rsidRDefault="007129FF" w:rsidP="007129FF">
      <w:r>
        <w:t>In which stage of the cell cycle is DNA d</w:t>
      </w:r>
      <w:r>
        <w:t>uplicated and chromatids form? - S</w:t>
      </w:r>
    </w:p>
    <w:p w:rsidR="007129FF" w:rsidRDefault="007129FF" w:rsidP="007129FF">
      <w:r>
        <w:t>In which stage of the cell cycle are</w:t>
      </w:r>
      <w:r>
        <w:t xml:space="preserve"> spindle proteins synthesised? - G2</w:t>
      </w:r>
    </w:p>
    <w:p w:rsidR="007129FF" w:rsidRDefault="007129FF" w:rsidP="007129FF">
      <w:r>
        <w:t xml:space="preserve">In which stage of the cell </w:t>
      </w:r>
      <w:r>
        <w:t>cycle does the cell replicate? - Mitosis</w:t>
      </w:r>
    </w:p>
    <w:p w:rsidR="007129FF" w:rsidRDefault="007129FF" w:rsidP="007129FF">
      <w:r>
        <w:t>In which stage of the c</w:t>
      </w:r>
      <w:r>
        <w:t>ell cycle does the cell split? - Cytokinesis</w:t>
      </w:r>
    </w:p>
    <w:sectPr w:rsidR="0071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56"/>
    <w:rsid w:val="00261056"/>
    <w:rsid w:val="007129FF"/>
    <w:rsid w:val="00981CB4"/>
    <w:rsid w:val="00A71510"/>
    <w:rsid w:val="00F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20EF"/>
  <w15:chartTrackingRefBased/>
  <w15:docId w15:val="{F3715C65-F4CF-420D-BC3A-300EAC5B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1056"/>
    <w:pPr>
      <w:keepNext/>
      <w:keepLines/>
      <w:spacing w:before="240" w:after="0"/>
      <w:outlineLvl w:val="0"/>
    </w:pPr>
    <w:rPr>
      <w:rFonts w:eastAsiaTheme="majorEastAsia" w:cstheme="majorBidi"/>
      <w:b/>
      <w:color w:val="538135" w:themeColor="accent6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056"/>
    <w:rPr>
      <w:rFonts w:eastAsiaTheme="majorEastAsia" w:cstheme="majorBidi"/>
      <w:b/>
      <w:color w:val="538135" w:themeColor="accent6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3AC74-BAFB-47AB-AD81-67430272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B1D65659</Template>
  <TotalTime>29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C2k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Bothwell</dc:creator>
  <cp:keywords/>
  <dc:description/>
  <cp:lastModifiedBy>James Bothwell</cp:lastModifiedBy>
  <cp:revision>1</cp:revision>
  <dcterms:created xsi:type="dcterms:W3CDTF">2022-04-26T09:25:00Z</dcterms:created>
  <dcterms:modified xsi:type="dcterms:W3CDTF">2022-04-26T09:54:00Z</dcterms:modified>
</cp:coreProperties>
</file>